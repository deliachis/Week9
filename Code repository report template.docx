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xmlns:wp14="http://schemas.microsoft.com/office/word/2010/wordml" w14:paraId="672A6659" wp14:textId="77777777" w:rsidR="005B5242" w:rsidRDefault="005B52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xmlns:wp14="http://schemas.microsoft.com/office/word/2010/wordml" w14:paraId="362EC5CB" wp14:textId="77777777" w:rsidR="005B5242">
            <w:tc>
              <w:tcPr>
                <w:tcW w:w="9576" w:type="dxa"/>
              </w:tcPr>
              <w:sdt>
                <w:sdtPr>
                  <w:rPr>
                    <w:sz w:val="96"/>
                  </w:rPr>
                  <w:alias w:val="Title"/>
                  <w:id w:val="-308007970"/>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14:paraId="0C6B20F3" wp14:textId="77777777" w:rsidR="005B5242" w:rsidP="00D948E4" w:rsidRDefault="00933212">
                    <w:pPr>
                      <w:pStyle w:val="Title"/>
                      <w:jc w:val="center"/>
                      <w:rPr>
                        <w:sz w:val="96"/>
                      </w:rPr>
                    </w:pPr>
                    <w:r>
                      <w:rPr>
                        <w:sz w:val="96"/>
                      </w:rPr>
                      <w:t>Report on code repository use</w:t>
                    </w:r>
                    <w:r w:rsidR="00D948E4">
                      <w:rPr>
                        <w:sz w:val="96"/>
                      </w:rPr>
                      <w:t xml:space="preserve"> for ISD</w:t>
                    </w:r>
                  </w:p>
                </w:sdtContent>
              </w:sdt>
            </w:tc>
          </w:tr>
          <w:tr xmlns:wp14="http://schemas.microsoft.com/office/word/2010/wordml" w14:paraId="188716B6" wp14:textId="77777777" w:rsidR="005B5242">
            <w:tc>
              <w:tcPr>
                <w:tcW w:w="0" w:type="auto"/>
                <w:vAlign w:val="bottom"/>
              </w:tcPr>
              <w:sdt>
                <w:sdtPr>
                  <w:rPr>
                    <w:sz w:val="36"/>
                    <w:szCs w:val="36"/>
                  </w:rPr>
                  <w:alias w:val="Subtitle"/>
                  <w:id w:val="758173203"/>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p w14:paraId="730B22BA" wp14:textId="77777777" w:rsidR="005B5242" w:rsidP="00D948E4" w:rsidRDefault="00D948E4">
                    <w:pPr>
                      <w:pStyle w:val="Subtitle"/>
                      <w:jc w:val="center"/>
                      <w:rPr>
                        <w:sz w:val="36"/>
                        <w:szCs w:val="36"/>
                      </w:rPr>
                    </w:pPr>
                    <w:r>
                      <w:rPr>
                        <w:sz w:val="36"/>
                        <w:szCs w:val="36"/>
                      </w:rPr>
                      <w:t>Your name and student number</w:t>
                    </w:r>
                  </w:p>
                </w:sdtContent>
              </w:sdt>
            </w:tc>
          </w:tr>
          <w:tr xmlns:wp14="http://schemas.microsoft.com/office/word/2010/wordml" w14:paraId="0A37501D" wp14:textId="77777777" w:rsidR="005B5242">
            <w:tc>
              <w:tcPr>
                <w:tcW w:w="0" w:type="auto"/>
                <w:vAlign w:val="bottom"/>
              </w:tcPr>
              <w:p w14:paraId="5DAB6C7B" wp14:textId="77777777" w:rsidR="005B5242" w:rsidRDefault="005B5242"/>
            </w:tc>
          </w:tr>
          <w:tr xmlns:wp14="http://schemas.microsoft.com/office/word/2010/wordml" w14:paraId="02EB378F" wp14:textId="77777777" w:rsidR="005B5242">
            <w:tc>
              <w:tcPr>
                <w:tcW w:w="0" w:type="auto"/>
                <w:vAlign w:val="bottom"/>
              </w:tcPr>
              <w:p w14:paraId="6A05A809" wp14:textId="77777777" w:rsidR="005B5242" w:rsidRDefault="005B5242">
                <w:pPr>
                  <w:jc w:val="center"/>
                </w:pPr>
              </w:p>
            </w:tc>
          </w:tr>
          <w:tr xmlns:wp14="http://schemas.microsoft.com/office/word/2010/wordml" w14:paraId="5A39BBE3" wp14:textId="77777777" w:rsidR="005B5242">
            <w:tc>
              <w:tcPr>
                <w:tcW w:w="0" w:type="auto"/>
                <w:vAlign w:val="bottom"/>
              </w:tcPr>
              <w:p w14:paraId="41C8F396" wp14:textId="77777777" w:rsidR="005B5242" w:rsidRDefault="005B5242">
                <w:pPr>
                  <w:jc w:val="center"/>
                </w:pPr>
              </w:p>
            </w:tc>
          </w:tr>
        </w:tbl>
        <w:p xmlns:wp14="http://schemas.microsoft.com/office/word/2010/wordml" w14:paraId="72A3D3EC" wp14:textId="77777777" w:rsidR="005B5242" w:rsidRDefault="00B2656D">
          <w:pPr>
            <w:rPr>
              <w:rFonts w:asciiTheme="majorHAnsi" w:hAnsiTheme="majorHAnsi" w:eastAsiaTheme="majorEastAsia" w:cstheme="majorBidi"/>
              <w:color w:val="2F5897" w:themeColor="text2"/>
              <w:spacing w:val="5"/>
              <w:kern w:val="28"/>
              <w:sz w:val="96"/>
              <w:szCs w:val="56"/>
              <w14:ligatures w14:val="standardContextual"/>
              <w14:cntxtAlts/>
            </w:rPr>
          </w:pPr>
          <w:r>
            <w:rPr>
              <w:rFonts w:asciiTheme="majorHAnsi" w:hAnsiTheme="majorHAnsi" w:eastAsiaTheme="majorEastAsia" w:cstheme="majorBidi"/>
              <w:color w:val="2F5897" w:themeColor="text2"/>
              <w:spacing w:val="5"/>
              <w:kern w:val="28"/>
              <w:sz w:val="96"/>
              <w:szCs w:val="56"/>
              <w14:ligatures w14:val="standardContextual"/>
              <w14:cntxtAlts/>
            </w:rPr>
            <w:br w:type="page"/>
          </w:r>
        </w:p>
      </w:sdtContent>
    </w:sdt>
    <w:sdt>
      <w:sdtPr>
        <w:rPr>
          <w:sz w:val="52"/>
        </w:rPr>
        <w:alias w:val="Title"/>
        <w:id w:val="598529223"/>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xmlns:wp14="http://schemas.microsoft.com/office/word/2010/wordml" w14:paraId="384AADF1" wp14:textId="77777777" w:rsidR="005B5242" w:rsidRPr="00933212" w:rsidRDefault="00933212">
          <w:pPr>
            <w:pStyle w:val="Title"/>
            <w:rPr>
              <w:sz w:val="52"/>
            </w:rPr>
          </w:pPr>
          <w:r w:rsidRPr="00933212">
            <w:rPr>
              <w:sz w:val="52"/>
              <w:lang w:val="en-GB"/>
            </w:rPr>
            <w:t>Report on code repository use for ISD</w:t>
          </w:r>
        </w:p>
      </w:sdtContent>
    </w:sdt>
    <w:p xmlns:wp14="http://schemas.microsoft.com/office/word/2010/wordml" w14:paraId="111B8355" wp14:textId="77777777" w:rsidR="00FE4316" w:rsidRDefault="0083758B" w:rsidP="00FE4316">
      <w:pPr>
        <w:pStyle w:val="Subtitle"/>
      </w:pPr>
      <w:sdt>
        <w:sdtPr>
          <w:alias w:val="Subtitle"/>
          <w:id w:val="-723052804"/>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r w:rsidR="00D948E4">
            <w:rPr>
              <w:lang w:val="en-GB"/>
            </w:rPr>
            <w:t>Your name and student number</w:t>
          </w:r>
        </w:sdtContent>
      </w:sdt>
    </w:p>
    <w:sdt>
      <w:sdtPr>
        <w:rPr>
          <w:rFonts w:asciiTheme="minorHAnsi" w:hAnsiTheme="minorHAnsi" w:eastAsiaTheme="minorEastAsia" w:cstheme="minorBidi"/>
          <w:b w:val="0"/>
          <w:bCs w:val="0"/>
          <w:color w:val="auto"/>
          <w:sz w:val="22"/>
          <w:szCs w:val="22"/>
        </w:rPr>
        <w:id w:val="-1141729887"/>
        <w:docPartObj>
          <w:docPartGallery w:val="Table of Contents"/>
          <w:docPartUnique/>
        </w:docPartObj>
      </w:sdtPr>
      <w:sdtEndPr>
        <w:rPr>
          <w:noProof/>
        </w:rPr>
      </w:sdtEndPr>
      <w:sdtContent>
        <w:p xmlns:wp14="http://schemas.microsoft.com/office/word/2010/wordml" w14:paraId="406425CA" wp14:textId="77777777" w:rsidR="00FE4316" w:rsidRDefault="00FE4316">
          <w:pPr>
            <w:pStyle w:val="TOCHeading"/>
          </w:pPr>
          <w:r>
            <w:t>Contents</w:t>
          </w:r>
        </w:p>
        <w:p xmlns:wp14="http://schemas.microsoft.com/office/word/2010/wordml" w14:paraId="2D42BA9C" wp14:textId="77777777" w:rsidR="003712F5" w:rsidRDefault="00FE4316">
          <w:pPr>
            <w:pStyle w:val="TOC1"/>
            <w:tabs>
              <w:tab w:val="right" w:leader="dot" w:pos="10070"/>
            </w:tabs>
            <w:rPr>
              <w:noProof/>
              <w:lang w:val="en-GB" w:eastAsia="en-GB"/>
            </w:rPr>
          </w:pPr>
          <w:r>
            <w:fldChar w:fldCharType="begin"/>
          </w:r>
          <w:r>
            <w:instrText xml:space="preserve"> TOC \o "1-3" \h \z \u </w:instrText>
          </w:r>
          <w:r>
            <w:fldChar w:fldCharType="separate"/>
          </w:r>
          <w:hyperlink w:history="1" w:anchor="_Toc432602911">
            <w:r w:rsidRPr="00AF49F9" w:rsidR="003712F5">
              <w:rPr>
                <w:rStyle w:val="Hyperlink"/>
                <w:noProof/>
              </w:rPr>
              <w:t>Introduction</w:t>
            </w:r>
            <w:r w:rsidR="003712F5">
              <w:rPr>
                <w:noProof/>
                <w:webHidden/>
              </w:rPr>
              <w:tab/>
            </w:r>
            <w:r w:rsidR="003712F5">
              <w:rPr>
                <w:noProof/>
                <w:webHidden/>
              </w:rPr>
              <w:fldChar w:fldCharType="begin"/>
            </w:r>
            <w:r w:rsidR="003712F5">
              <w:rPr>
                <w:noProof/>
                <w:webHidden/>
              </w:rPr>
              <w:instrText xml:space="preserve"> PAGEREF _Toc432602911 \h </w:instrText>
            </w:r>
            <w:r w:rsidR="003712F5">
              <w:rPr>
                <w:noProof/>
                <w:webHidden/>
              </w:rPr>
            </w:r>
            <w:r w:rsidR="003712F5">
              <w:rPr>
                <w:noProof/>
                <w:webHidden/>
              </w:rPr>
              <w:fldChar w:fldCharType="separate"/>
            </w:r>
            <w:r w:rsidR="003712F5">
              <w:rPr>
                <w:noProof/>
                <w:webHidden/>
              </w:rPr>
              <w:t>2</w:t>
            </w:r>
            <w:r w:rsidR="003712F5">
              <w:rPr>
                <w:noProof/>
                <w:webHidden/>
              </w:rPr>
              <w:fldChar w:fldCharType="end"/>
            </w:r>
          </w:hyperlink>
        </w:p>
        <w:p xmlns:wp14="http://schemas.microsoft.com/office/word/2010/wordml" w14:paraId="0014D8E3" wp14:textId="77777777" w:rsidR="003712F5" w:rsidRDefault="003712F5">
          <w:pPr>
            <w:pStyle w:val="TOC1"/>
            <w:tabs>
              <w:tab w:val="right" w:leader="dot" w:pos="10070"/>
            </w:tabs>
            <w:rPr>
              <w:noProof/>
              <w:lang w:val="en-GB" w:eastAsia="en-GB"/>
            </w:rPr>
          </w:pPr>
          <w:hyperlink w:history="1" w:anchor="_Toc432602912">
            <w:r w:rsidRPr="00AF49F9">
              <w:rPr>
                <w:rStyle w:val="Hyperlink"/>
                <w:noProof/>
              </w:rPr>
              <w:t>Demonstration of creation of version control repository</w:t>
            </w:r>
            <w:r>
              <w:rPr>
                <w:noProof/>
                <w:webHidden/>
              </w:rPr>
              <w:tab/>
            </w:r>
            <w:r>
              <w:rPr>
                <w:noProof/>
                <w:webHidden/>
              </w:rPr>
              <w:fldChar w:fldCharType="begin"/>
            </w:r>
            <w:r>
              <w:rPr>
                <w:noProof/>
                <w:webHidden/>
              </w:rPr>
              <w:instrText xml:space="preserve"> PAGEREF _Toc432602912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14:paraId="61DD5AC2" wp14:textId="77777777" w:rsidR="003712F5" w:rsidRDefault="003712F5">
          <w:pPr>
            <w:pStyle w:val="TOC1"/>
            <w:tabs>
              <w:tab w:val="right" w:leader="dot" w:pos="10070"/>
            </w:tabs>
            <w:rPr>
              <w:noProof/>
              <w:lang w:val="en-GB" w:eastAsia="en-GB"/>
            </w:rPr>
          </w:pPr>
          <w:hyperlink w:history="1" w:anchor="_Toc432602913">
            <w:r w:rsidRPr="00AF49F9">
              <w:rPr>
                <w:rStyle w:val="Hyperlink"/>
                <w:noProof/>
              </w:rPr>
              <w:t>Demonstration of code repository use</w:t>
            </w:r>
            <w:r>
              <w:rPr>
                <w:noProof/>
                <w:webHidden/>
              </w:rPr>
              <w:tab/>
            </w:r>
            <w:r>
              <w:rPr>
                <w:noProof/>
                <w:webHidden/>
              </w:rPr>
              <w:fldChar w:fldCharType="begin"/>
            </w:r>
            <w:r>
              <w:rPr>
                <w:noProof/>
                <w:webHidden/>
              </w:rPr>
              <w:instrText xml:space="preserve"> PAGEREF _Toc432602913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14:paraId="3C5BEEA1" wp14:textId="77777777" w:rsidR="003712F5" w:rsidRDefault="003712F5">
          <w:pPr>
            <w:pStyle w:val="TOC1"/>
            <w:tabs>
              <w:tab w:val="right" w:leader="dot" w:pos="10070"/>
            </w:tabs>
            <w:rPr>
              <w:noProof/>
              <w:lang w:val="en-GB" w:eastAsia="en-GB"/>
            </w:rPr>
          </w:pPr>
          <w:hyperlink w:history="1" w:anchor="_Toc432602914">
            <w:r w:rsidRPr="00AF49F9">
              <w:rPr>
                <w:rStyle w:val="Hyperlink"/>
                <w:noProof/>
              </w:rPr>
              <w:t>Conclusions</w:t>
            </w:r>
            <w:r>
              <w:rPr>
                <w:noProof/>
                <w:webHidden/>
              </w:rPr>
              <w:tab/>
            </w:r>
            <w:r>
              <w:rPr>
                <w:noProof/>
                <w:webHidden/>
              </w:rPr>
              <w:fldChar w:fldCharType="begin"/>
            </w:r>
            <w:r>
              <w:rPr>
                <w:noProof/>
                <w:webHidden/>
              </w:rPr>
              <w:instrText xml:space="preserve"> PAGEREF _Toc432602914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14:paraId="1EB18139" wp14:textId="77777777" w:rsidR="003712F5" w:rsidRDefault="003712F5">
          <w:pPr>
            <w:pStyle w:val="TOC1"/>
            <w:tabs>
              <w:tab w:val="right" w:leader="dot" w:pos="10070"/>
            </w:tabs>
            <w:rPr>
              <w:noProof/>
              <w:lang w:val="en-GB" w:eastAsia="en-GB"/>
            </w:rPr>
          </w:pPr>
          <w:hyperlink w:history="1" w:anchor="_Toc432602915">
            <w:r w:rsidRPr="00AF49F9">
              <w:rPr>
                <w:rStyle w:val="Hyperlink"/>
                <w:noProof/>
              </w:rPr>
              <w:t>References</w:t>
            </w:r>
            <w:r>
              <w:rPr>
                <w:noProof/>
                <w:webHidden/>
              </w:rPr>
              <w:tab/>
            </w:r>
            <w:r>
              <w:rPr>
                <w:noProof/>
                <w:webHidden/>
              </w:rPr>
              <w:fldChar w:fldCharType="begin"/>
            </w:r>
            <w:r>
              <w:rPr>
                <w:noProof/>
                <w:webHidden/>
              </w:rPr>
              <w:instrText xml:space="preserve"> PAGEREF _Toc432602915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14:paraId="0D0B940D" wp14:textId="77777777" w:rsidR="00FE4316" w:rsidRDefault="00FE4316">
          <w:r>
            <w:rPr>
              <w:b/>
              <w:bCs/>
              <w:noProof/>
            </w:rPr>
            <w:fldChar w:fldCharType="end"/>
          </w:r>
        </w:p>
      </w:sdtContent>
    </w:sdt>
    <w:p xmlns:wp14="http://schemas.microsoft.com/office/word/2010/wordml" w14:paraId="0E27B00A" wp14:textId="77777777" w:rsidR="00FE4316" w:rsidRDefault="00FE4316">
      <w:pPr>
        <w:spacing w:line="288" w:lineRule="auto"/>
      </w:pPr>
    </w:p>
    <w:p xmlns:wp14="http://schemas.microsoft.com/office/word/2010/wordml" w14:paraId="60061E4C" wp14:textId="77777777" w:rsidR="00FE4316" w:rsidRDefault="00FE4316">
      <w:pPr>
        <w:spacing w:line="288" w:lineRule="auto"/>
      </w:pPr>
    </w:p>
    <w:p xmlns:wp14="http://schemas.microsoft.com/office/word/2010/wordml" w14:paraId="44EAFD9C" wp14:textId="77777777" w:rsidR="00FE4316" w:rsidRDefault="00FE4316">
      <w:pPr>
        <w:spacing w:line="288" w:lineRule="auto"/>
      </w:pPr>
    </w:p>
    <w:p xmlns:wp14="http://schemas.microsoft.com/office/word/2010/wordml" w14:paraId="4B94D5A5" wp14:textId="77777777" w:rsidR="00FE4316" w:rsidRDefault="00FE4316">
      <w:pPr>
        <w:spacing w:line="288" w:lineRule="auto"/>
      </w:pPr>
    </w:p>
    <w:p xmlns:wp14="http://schemas.microsoft.com/office/word/2010/wordml" w14:paraId="3DEEC669" wp14:textId="77777777" w:rsidR="000A43D1" w:rsidRDefault="000A43D1">
      <w:pPr>
        <w:spacing w:line="288" w:lineRule="auto"/>
      </w:pPr>
    </w:p>
    <w:p xmlns:wp14="http://schemas.microsoft.com/office/word/2010/wordml" w14:paraId="3656B9AB" wp14:textId="77777777" w:rsidR="000A43D1" w:rsidRDefault="000A43D1">
      <w:pPr>
        <w:spacing w:line="288" w:lineRule="auto"/>
      </w:pPr>
    </w:p>
    <w:p xmlns:wp14="http://schemas.microsoft.com/office/word/2010/wordml" w14:paraId="45FB0818" wp14:textId="77777777" w:rsidR="000A43D1" w:rsidRDefault="000A43D1">
      <w:pPr>
        <w:spacing w:line="288" w:lineRule="auto"/>
      </w:pPr>
    </w:p>
    <w:p xmlns:wp14="http://schemas.microsoft.com/office/word/2010/wordml" w14:paraId="049F31CB" wp14:textId="77777777" w:rsidR="000A43D1" w:rsidRDefault="000A43D1">
      <w:pPr>
        <w:spacing w:line="288" w:lineRule="auto"/>
      </w:pPr>
    </w:p>
    <w:p xmlns:wp14="http://schemas.microsoft.com/office/word/2010/wordml" w14:paraId="53128261" wp14:textId="77777777" w:rsidR="000A43D1" w:rsidRDefault="000A43D1">
      <w:pPr>
        <w:spacing w:line="288" w:lineRule="auto"/>
      </w:pPr>
    </w:p>
    <w:p xmlns:wp14="http://schemas.microsoft.com/office/word/2010/wordml" w14:paraId="62486C05" wp14:textId="77777777" w:rsidR="000A43D1" w:rsidRDefault="000A43D1">
      <w:pPr>
        <w:spacing w:line="288" w:lineRule="auto"/>
      </w:pPr>
    </w:p>
    <w:p xmlns:wp14="http://schemas.microsoft.com/office/word/2010/wordml" w14:paraId="4101652C" wp14:textId="77777777" w:rsidR="000A43D1" w:rsidRDefault="000A43D1">
      <w:pPr>
        <w:spacing w:line="288" w:lineRule="auto"/>
      </w:pPr>
    </w:p>
    <w:p xmlns:wp14="http://schemas.microsoft.com/office/word/2010/wordml" w14:paraId="4B99056E" wp14:textId="77777777" w:rsidR="000A43D1" w:rsidRDefault="000A43D1">
      <w:pPr>
        <w:spacing w:line="288" w:lineRule="auto"/>
      </w:pPr>
    </w:p>
    <w:p xmlns:wp14="http://schemas.microsoft.com/office/word/2010/wordml" w14:paraId="3E7A9F1C" wp14:textId="77777777" w:rsidR="00FE4316" w:rsidRDefault="00FE4316" w:rsidP="00FE4316">
      <w:pPr>
        <w:pStyle w:val="Heading1"/>
      </w:pPr>
      <w:bookmarkStart w:name="_Toc432602911" w:id="0"/>
      <w:r>
        <w:lastRenderedPageBreak/>
        <w:t>Introduction</w:t>
      </w:r>
      <w:bookmarkEnd w:id="0"/>
    </w:p>
    <w:p xmlns:wp14="http://schemas.microsoft.com/office/word/2010/wordml" w14:paraId="1299C43A" wp14:textId="77777777" w:rsidR="00FE4316" w:rsidRDefault="00FE4316" w:rsidP="00FE4316"/>
    <w:p xmlns:wp14="http://schemas.microsoft.com/office/word/2010/wordml" w14:paraId="299B97F8" wp14:textId="77777777" w:rsidR="00FE4316" w:rsidRPr="00933212" w:rsidRDefault="00933212" w:rsidP="00FE4316">
      <w:pPr>
        <w:rPr>
          <w:sz w:val="24"/>
        </w:rPr>
      </w:pPr>
      <w:r w:rsidRPr="00933212">
        <w:rPr>
          <w:sz w:val="24"/>
        </w:rPr>
        <w:t xml:space="preserve">In the introduction you should briefly explain what a code repository is and why you use a code repository. You can use the lecture slides (week 2) as well as external literature (articles, websites) with information about code repositories. </w:t>
      </w:r>
      <w:r>
        <w:rPr>
          <w:sz w:val="24"/>
        </w:rPr>
        <w:t>You should keep the intr</w:t>
      </w:r>
      <w:r w:rsidR="003712F5">
        <w:rPr>
          <w:sz w:val="24"/>
        </w:rPr>
        <w:t>oduction concise, so at most two</w:t>
      </w:r>
      <w:r>
        <w:rPr>
          <w:sz w:val="24"/>
        </w:rPr>
        <w:t xml:space="preserve"> page</w:t>
      </w:r>
      <w:r w:rsidR="003712F5">
        <w:rPr>
          <w:sz w:val="24"/>
        </w:rPr>
        <w:t>s</w:t>
      </w:r>
      <w:r>
        <w:rPr>
          <w:sz w:val="24"/>
        </w:rPr>
        <w:t>.</w:t>
      </w:r>
      <w:r w:rsidR="003712F5">
        <w:rPr>
          <w:sz w:val="24"/>
        </w:rPr>
        <w:t xml:space="preserve"> An example for an external source is this website: </w:t>
      </w:r>
      <w:hyperlink w:history="1" r:id="rId10">
        <w:r w:rsidRPr="006B4E4E" w:rsidR="003712F5">
          <w:rPr>
            <w:rStyle w:val="Hyperlink"/>
          </w:rPr>
          <w:t>http://software.ac.uk/resources/guides/choosing-repository-your-software-project</w:t>
        </w:r>
      </w:hyperlink>
      <w:r w:rsidR="003712F5">
        <w:t xml:space="preserve"> which you need to reference with a reference like this: </w:t>
      </w:r>
      <w:proofErr w:type="spellStart"/>
      <w:r w:rsidRPr="00BC0E5C" w:rsidR="003712F5">
        <w:t>Chue</w:t>
      </w:r>
      <w:proofErr w:type="spellEnd"/>
      <w:r w:rsidRPr="00BC0E5C" w:rsidR="003712F5">
        <w:t xml:space="preserve"> Hong</w:t>
      </w:r>
      <w:r w:rsidR="003712F5">
        <w:t xml:space="preserve"> (2015)</w:t>
      </w:r>
    </w:p>
    <w:p xmlns:wp14="http://schemas.microsoft.com/office/word/2010/wordml" w14:paraId="4DDBEF00" wp14:textId="77777777" w:rsidR="00FE4316" w:rsidRDefault="00FE4316">
      <w:pPr>
        <w:spacing w:line="288" w:lineRule="auto"/>
      </w:pPr>
    </w:p>
    <w:p xmlns:wp14="http://schemas.microsoft.com/office/word/2010/wordml" w14:paraId="3461D779" wp14:textId="77777777" w:rsidR="00FE4316" w:rsidRDefault="00FE4316">
      <w:pPr>
        <w:spacing w:line="288" w:lineRule="auto"/>
      </w:pPr>
    </w:p>
    <w:p xmlns:wp14="http://schemas.microsoft.com/office/word/2010/wordml" w14:paraId="3CF2D8B6" wp14:textId="77777777" w:rsidR="00FE4316" w:rsidRDefault="00FE4316">
      <w:pPr>
        <w:spacing w:line="288" w:lineRule="auto"/>
      </w:pPr>
    </w:p>
    <w:p xmlns:wp14="http://schemas.microsoft.com/office/word/2010/wordml" w14:paraId="0FB78278" wp14:textId="77777777" w:rsidR="00FE4316" w:rsidRDefault="00FE4316">
      <w:pPr>
        <w:spacing w:line="288" w:lineRule="auto"/>
      </w:pPr>
    </w:p>
    <w:p xmlns:wp14="http://schemas.microsoft.com/office/word/2010/wordml" w14:paraId="1FC39945" wp14:textId="77777777" w:rsidR="004E0A9D" w:rsidRDefault="004E0A9D">
      <w:pPr>
        <w:spacing w:line="288" w:lineRule="auto"/>
      </w:pPr>
    </w:p>
    <w:p xmlns:wp14="http://schemas.microsoft.com/office/word/2010/wordml" w14:paraId="0562CB0E" wp14:textId="77777777" w:rsidR="004E0A9D" w:rsidRDefault="004E0A9D">
      <w:pPr>
        <w:spacing w:line="288" w:lineRule="auto"/>
      </w:pPr>
    </w:p>
    <w:p xmlns:wp14="http://schemas.microsoft.com/office/word/2010/wordml" w14:paraId="34CE0A41" wp14:textId="77777777" w:rsidR="004E0A9D" w:rsidRDefault="004E0A9D">
      <w:pPr>
        <w:spacing w:line="288" w:lineRule="auto"/>
      </w:pPr>
    </w:p>
    <w:p xmlns:wp14="http://schemas.microsoft.com/office/word/2010/wordml" w14:paraId="62EBF3C5" wp14:textId="77777777" w:rsidR="004E0A9D" w:rsidRDefault="004E0A9D">
      <w:pPr>
        <w:spacing w:line="288" w:lineRule="auto"/>
      </w:pPr>
    </w:p>
    <w:p xmlns:wp14="http://schemas.microsoft.com/office/word/2010/wordml" w14:paraId="6D98A12B" wp14:textId="77777777" w:rsidR="004E0A9D" w:rsidRDefault="004E0A9D">
      <w:pPr>
        <w:spacing w:line="288" w:lineRule="auto"/>
      </w:pPr>
    </w:p>
    <w:p xmlns:wp14="http://schemas.microsoft.com/office/word/2010/wordml" w14:paraId="2946DB82" wp14:textId="77777777" w:rsidR="004E0A9D" w:rsidRDefault="004E0A9D">
      <w:pPr>
        <w:spacing w:line="288" w:lineRule="auto"/>
      </w:pPr>
    </w:p>
    <w:p xmlns:wp14="http://schemas.microsoft.com/office/word/2010/wordml" w14:paraId="5997CC1D" wp14:textId="77777777" w:rsidR="004E0A9D" w:rsidRDefault="004E0A9D">
      <w:pPr>
        <w:spacing w:line="288" w:lineRule="auto"/>
      </w:pPr>
    </w:p>
    <w:p xmlns:wp14="http://schemas.microsoft.com/office/word/2010/wordml" w14:paraId="110FFD37" wp14:textId="77777777" w:rsidR="004E0A9D" w:rsidRDefault="004E0A9D">
      <w:pPr>
        <w:spacing w:line="288" w:lineRule="auto"/>
      </w:pPr>
    </w:p>
    <w:p xmlns:wp14="http://schemas.microsoft.com/office/word/2010/wordml" w14:paraId="6B699379" wp14:textId="77777777" w:rsidR="004E0A9D" w:rsidRDefault="004E0A9D">
      <w:pPr>
        <w:spacing w:line="288" w:lineRule="auto"/>
      </w:pPr>
    </w:p>
    <w:p xmlns:wp14="http://schemas.microsoft.com/office/word/2010/wordml" w14:paraId="3FE9F23F" wp14:textId="77777777" w:rsidR="004E0A9D" w:rsidRDefault="004E0A9D">
      <w:pPr>
        <w:spacing w:line="288" w:lineRule="auto"/>
      </w:pPr>
    </w:p>
    <w:p xmlns:wp14="http://schemas.microsoft.com/office/word/2010/wordml" w14:paraId="1F72F646" wp14:textId="77777777" w:rsidR="004E0A9D" w:rsidRDefault="004E0A9D">
      <w:pPr>
        <w:spacing w:line="288" w:lineRule="auto"/>
      </w:pPr>
    </w:p>
    <w:p xmlns:wp14="http://schemas.microsoft.com/office/word/2010/wordml" w14:paraId="08CE6F91" wp14:textId="77777777" w:rsidR="008A5D77" w:rsidRDefault="008A5D77">
      <w:pPr>
        <w:spacing w:line="288" w:lineRule="auto"/>
      </w:pPr>
    </w:p>
    <w:p xmlns:wp14="http://schemas.microsoft.com/office/word/2010/wordml" w14:paraId="555E0DAB" wp14:textId="77777777" w:rsidR="00FE4316" w:rsidRDefault="000A43D1" w:rsidP="00FE4316">
      <w:pPr>
        <w:pStyle w:val="Heading1"/>
      </w:pPr>
      <w:bookmarkStart w:name="_Toc432602912" w:id="1"/>
      <w:r>
        <w:lastRenderedPageBreak/>
        <w:t xml:space="preserve">Demonstration of creation of </w:t>
      </w:r>
      <w:r w:rsidRPr="00933212" w:rsidR="00933212">
        <w:t>version control repository</w:t>
      </w:r>
      <w:bookmarkEnd w:id="1"/>
    </w:p>
    <w:p xmlns:wp14="http://schemas.microsoft.com/office/word/2010/wordml" w14:paraId="61CDCEAD" wp14:textId="77777777" w:rsidR="008A5D77" w:rsidRDefault="008A5D77" w:rsidP="00FE4316"/>
    <w:p xmlns:wp14="http://schemas.microsoft.com/office/word/2010/wordml" w14:paraId="4C6426C0" wp14:textId="77777777" w:rsidR="00FE4316" w:rsidRDefault="008A5D77" w:rsidP="00FE4316">
      <w:r>
        <w:t>In this section you briefly describe how you have created your code repository. You can use the relevant lecture slides (week 2) as well as any screenshots you may have taken. You can also add Screenshots of your repository/</w:t>
      </w:r>
      <w:proofErr w:type="spellStart"/>
      <w:r>
        <w:t>ies</w:t>
      </w:r>
      <w:proofErr w:type="spellEnd"/>
      <w:r>
        <w:t xml:space="preserve"> (online, or locale, depending of what repository you decided to use). </w:t>
      </w:r>
    </w:p>
    <w:p xmlns:wp14="http://schemas.microsoft.com/office/word/2010/wordml" w14:paraId="6AA49C2F" wp14:textId="77777777" w:rsidR="00B2656D" w:rsidRDefault="008A5D77" w:rsidP="008A5D77">
      <w:pPr>
        <w:jc w:val="center"/>
      </w:pPr>
      <w:r>
        <w:t xml:space="preserve">For example: A screenshot of your </w:t>
      </w:r>
      <w:proofErr w:type="spellStart"/>
      <w:r>
        <w:t>Git</w:t>
      </w:r>
      <w:proofErr w:type="spellEnd"/>
      <w:r>
        <w:t>-profile</w:t>
      </w:r>
      <w:r>
        <w:rPr>
          <w:noProof/>
          <w:lang w:val="en-GB" w:eastAsia="en-GB"/>
        </w:rPr>
        <w:drawing>
          <wp:inline xmlns:wp14="http://schemas.microsoft.com/office/word/2010/wordprocessingDrawing" distT="0" distB="0" distL="0" distR="0" wp14:anchorId="4BE5CEDF" wp14:editId="4A3E12C2">
            <wp:extent cx="4791075" cy="3844743"/>
            <wp:effectExtent l="171450" t="171450" r="371475"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2688.tmp"/>
                    <pic:cNvPicPr/>
                  </pic:nvPicPr>
                  <pic:blipFill>
                    <a:blip r:embed="rId11">
                      <a:extLst>
                        <a:ext uri="{28A0092B-C50C-407E-A947-70E740481C1C}">
                          <a14:useLocalDpi xmlns:a14="http://schemas.microsoft.com/office/drawing/2010/main" val="0"/>
                        </a:ext>
                      </a:extLst>
                    </a:blip>
                    <a:stretch>
                      <a:fillRect/>
                    </a:stretch>
                  </pic:blipFill>
                  <pic:spPr>
                    <a:xfrm>
                      <a:off x="0" y="0"/>
                      <a:ext cx="4812565" cy="3861988"/>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p>
    <w:p xmlns:wp14="http://schemas.microsoft.com/office/word/2010/wordml" w14:paraId="6BB9E253" wp14:textId="77777777" w:rsidR="00B2656D" w:rsidRDefault="00B2656D" w:rsidP="008A5D77">
      <w:pPr>
        <w:jc w:val="center"/>
      </w:pPr>
    </w:p>
    <w:p xmlns:wp14="http://schemas.microsoft.com/office/word/2010/wordml" w14:paraId="23DE523C" wp14:textId="77777777" w:rsidR="008A5D77" w:rsidRDefault="008A5D77" w:rsidP="008A5D77">
      <w:pPr>
        <w:jc w:val="center"/>
      </w:pPr>
    </w:p>
    <w:p xmlns:wp14="http://schemas.microsoft.com/office/word/2010/wordml" w14:paraId="52E56223" wp14:textId="77777777" w:rsidR="008A5D77" w:rsidRDefault="008A5D77" w:rsidP="008A5D77">
      <w:pPr>
        <w:jc w:val="center"/>
      </w:pPr>
    </w:p>
    <w:p xmlns:wp14="http://schemas.microsoft.com/office/word/2010/wordml" w14:paraId="07547A01" wp14:textId="77777777" w:rsidR="008A5D77" w:rsidRDefault="008A5D77" w:rsidP="008A5D77">
      <w:pPr>
        <w:jc w:val="center"/>
      </w:pPr>
    </w:p>
    <w:p xmlns:wp14="http://schemas.microsoft.com/office/word/2010/wordml" w14:paraId="5043CB0F" wp14:textId="77777777" w:rsidR="008A5D77" w:rsidRDefault="008A5D77" w:rsidP="008A5D77">
      <w:pPr>
        <w:jc w:val="center"/>
      </w:pPr>
    </w:p>
    <w:p xmlns:wp14="http://schemas.microsoft.com/office/word/2010/wordml" w14:paraId="70C8DE8D" wp14:textId="77777777" w:rsidR="008A5D77" w:rsidRDefault="00BC0E5C" w:rsidP="008A5D77">
      <w:pPr>
        <w:jc w:val="center"/>
      </w:pPr>
      <w:r>
        <w:lastRenderedPageBreak/>
        <w:t>A selected repository screenshot</w:t>
      </w:r>
    </w:p>
    <w:p xmlns:wp14="http://schemas.microsoft.com/office/word/2010/wordml" w14:paraId="07459315" wp14:textId="77777777" w:rsidR="00B2656D" w:rsidRDefault="008A5D77" w:rsidP="00BC0E5C">
      <w:pPr>
        <w:jc w:val="center"/>
      </w:pPr>
      <w:r>
        <w:rPr>
          <w:noProof/>
          <w:lang w:val="en-GB" w:eastAsia="en-GB"/>
        </w:rPr>
        <w:drawing>
          <wp:inline xmlns:wp14="http://schemas.microsoft.com/office/word/2010/wordprocessingDrawing" distT="0" distB="0" distL="0" distR="0" wp14:anchorId="2358FB7D" wp14:editId="27B4A5FB">
            <wp:extent cx="4341792" cy="2266950"/>
            <wp:effectExtent l="171450" t="171450" r="38290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1DF2.tmp"/>
                    <pic:cNvPicPr/>
                  </pic:nvPicPr>
                  <pic:blipFill>
                    <a:blip r:embed="rId12">
                      <a:extLst>
                        <a:ext uri="{28A0092B-C50C-407E-A947-70E740481C1C}">
                          <a14:useLocalDpi xmlns:a14="http://schemas.microsoft.com/office/drawing/2010/main" val="0"/>
                        </a:ext>
                      </a:extLst>
                    </a:blip>
                    <a:stretch>
                      <a:fillRect/>
                    </a:stretch>
                  </pic:blipFill>
                  <pic:spPr>
                    <a:xfrm>
                      <a:off x="0" y="0"/>
                      <a:ext cx="4346935" cy="2269635"/>
                    </a:xfrm>
                    <a:prstGeom prst="rect">
                      <a:avLst/>
                    </a:prstGeom>
                    <a:ln>
                      <a:noFill/>
                    </a:ln>
                    <a:effectLst>
                      <a:outerShdw blurRad="292100" dist="139700" dir="2700000" algn="tl" rotWithShape="0">
                        <a:srgbClr val="333333">
                          <a:alpha val="65000"/>
                        </a:srgbClr>
                      </a:outerShdw>
                    </a:effectLst>
                  </pic:spPr>
                </pic:pic>
              </a:graphicData>
            </a:graphic>
          </wp:inline>
        </w:drawing>
      </w:r>
    </w:p>
    <w:p xmlns:wp14="http://schemas.microsoft.com/office/word/2010/wordml" w14:paraId="11D8F9D6" wp14:textId="77777777" w:rsidR="00FE4316" w:rsidRDefault="000A43D1" w:rsidP="00FE4316">
      <w:pPr>
        <w:pStyle w:val="Heading1"/>
      </w:pPr>
      <w:bookmarkStart w:name="_Toc432602913" w:id="2"/>
      <w:r>
        <w:t>Demonstration of code repository use</w:t>
      </w:r>
      <w:bookmarkEnd w:id="2"/>
    </w:p>
    <w:p xmlns:wp14="http://schemas.microsoft.com/office/word/2010/wordml" w14:paraId="6537F28F" wp14:textId="77777777" w:rsidR="00BC0E5C" w:rsidRDefault="00BC0E5C" w:rsidP="00FE4316"/>
    <w:p xmlns:wp14="http://schemas.microsoft.com/office/word/2010/wordml" w14:paraId="6B71F910" wp14:textId="77777777" w:rsidR="004E0A9D" w:rsidRPr="00BC0E5C" w:rsidRDefault="00BC0E5C" w:rsidP="00BC0E5C">
      <w:r>
        <w:t xml:space="preserve">In this section you document the use of your code repository, mainly by showing evidence of commits to your repository. This can be done with screenshots (see below) or by providing log texts from your repository. </w:t>
      </w:r>
      <w:r w:rsidR="00FE4316">
        <w:t xml:space="preserve"> </w:t>
      </w:r>
    </w:p>
    <w:p xmlns:wp14="http://schemas.microsoft.com/office/word/2010/wordml" w14:paraId="12D1C7A9" wp14:textId="77777777" w:rsidR="000A43D1" w:rsidRPr="003712F5" w:rsidRDefault="00BC0E5C" w:rsidP="003712F5">
      <w:pPr>
        <w:jc w:val="center"/>
        <w:rPr>
          <w:lang w:val="en-GB"/>
        </w:rPr>
      </w:pPr>
      <w:r>
        <w:t>An overview screenshot of commits to the reposi</w:t>
      </w:r>
      <w:r w:rsidR="003712F5">
        <w:t>tory</w:t>
      </w:r>
      <w:r w:rsidR="003712F5">
        <w:rPr>
          <w:noProof/>
          <w:lang w:val="en-GB" w:eastAsia="en-GB"/>
        </w:rPr>
        <w:drawing>
          <wp:inline xmlns:wp14="http://schemas.microsoft.com/office/word/2010/wordprocessingDrawing" distT="0" distB="0" distL="0" distR="0" wp14:anchorId="393AD026" wp14:editId="20502649">
            <wp:extent cx="5448300" cy="1945821"/>
            <wp:effectExtent l="171450" t="171450" r="381000" b="359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4B69.tmp"/>
                    <pic:cNvPicPr/>
                  </pic:nvPicPr>
                  <pic:blipFill>
                    <a:blip r:embed="rId13">
                      <a:extLst>
                        <a:ext uri="{28A0092B-C50C-407E-A947-70E740481C1C}">
                          <a14:useLocalDpi xmlns:a14="http://schemas.microsoft.com/office/drawing/2010/main" val="0"/>
                        </a:ext>
                      </a:extLst>
                    </a:blip>
                    <a:stretch>
                      <a:fillRect/>
                    </a:stretch>
                  </pic:blipFill>
                  <pic:spPr>
                    <a:xfrm>
                      <a:off x="0" y="0"/>
                      <a:ext cx="5448300" cy="1945821"/>
                    </a:xfrm>
                    <a:prstGeom prst="rect">
                      <a:avLst/>
                    </a:prstGeom>
                    <a:ln>
                      <a:noFill/>
                    </a:ln>
                    <a:effectLst>
                      <a:outerShdw blurRad="292100" dist="139700" dir="2700000" algn="tl" rotWithShape="0">
                        <a:srgbClr val="333333">
                          <a:alpha val="65000"/>
                        </a:srgbClr>
                      </a:outerShdw>
                    </a:effectLst>
                  </pic:spPr>
                </pic:pic>
              </a:graphicData>
            </a:graphic>
          </wp:inline>
        </w:drawing>
      </w:r>
    </w:p>
    <w:p xmlns:wp14="http://schemas.microsoft.com/office/word/2010/wordml" w14:paraId="3CB7D8A9" wp14:textId="77777777" w:rsidR="00FE4316" w:rsidRDefault="000A43D1" w:rsidP="00FE4316">
      <w:pPr>
        <w:pStyle w:val="Heading1"/>
      </w:pPr>
      <w:bookmarkStart w:name="_Toc432602914" w:id="3"/>
      <w:r>
        <w:lastRenderedPageBreak/>
        <w:t>Conclusions</w:t>
      </w:r>
      <w:bookmarkEnd w:id="3"/>
    </w:p>
    <w:p xmlns:wp14="http://schemas.microsoft.com/office/word/2010/wordml" w14:paraId="6DFB9E20" wp14:textId="77777777" w:rsidR="00BC0E5C" w:rsidRDefault="00BC0E5C" w:rsidP="00FE4316"/>
    <w:p xmlns:wp14="http://schemas.microsoft.com/office/word/2010/wordml" w14:paraId="0D128B92" wp14:textId="77777777" w:rsidR="00FE4316" w:rsidRDefault="00BC0E5C" w:rsidP="00FE4316">
      <w:r>
        <w:t>In this section you briefly conclude on your experience (so far) on working with the code repository. For example, was it easy to set up, is it a hassle to use (if so, why?) or is it okay, what went particularly good? Again, keep the section concise, at max a page.</w:t>
      </w:r>
    </w:p>
    <w:p xmlns:wp14="http://schemas.microsoft.com/office/word/2010/wordml" w14:paraId="70DF9E56" wp14:textId="77777777" w:rsidR="004E0A9D" w:rsidRDefault="004E0A9D" w:rsidP="00FE4316"/>
    <w:p xmlns:wp14="http://schemas.microsoft.com/office/word/2010/wordml" w14:paraId="44E871BC" wp14:textId="77777777" w:rsidR="00B2656D" w:rsidRDefault="00B2656D" w:rsidP="00FE4316"/>
    <w:p xmlns:wp14="http://schemas.microsoft.com/office/word/2010/wordml" w14:paraId="144A5D23" wp14:textId="77777777" w:rsidR="00B2656D" w:rsidRDefault="00B2656D" w:rsidP="00FE4316"/>
    <w:p xmlns:wp14="http://schemas.microsoft.com/office/word/2010/wordml" w14:paraId="738610EB" wp14:textId="77777777" w:rsidR="00B2656D" w:rsidRDefault="00B2656D" w:rsidP="00FE4316"/>
    <w:p xmlns:wp14="http://schemas.microsoft.com/office/word/2010/wordml" w14:paraId="637805D2" wp14:textId="77777777" w:rsidR="00B2656D" w:rsidRDefault="00B2656D" w:rsidP="00FE4316"/>
    <w:p xmlns:wp14="http://schemas.microsoft.com/office/word/2010/wordml" w14:paraId="463F29E8" wp14:textId="77777777" w:rsidR="00B2656D" w:rsidRDefault="00B2656D" w:rsidP="00FE4316"/>
    <w:p xmlns:wp14="http://schemas.microsoft.com/office/word/2010/wordml" w14:paraId="3B7B4B86" wp14:textId="77777777" w:rsidR="00B2656D" w:rsidRDefault="00B2656D" w:rsidP="00FE4316"/>
    <w:p xmlns:wp14="http://schemas.microsoft.com/office/word/2010/wordml" w14:paraId="3A0FF5F2" wp14:textId="77777777" w:rsidR="00B2656D" w:rsidRDefault="00B2656D" w:rsidP="00FE4316"/>
    <w:p xmlns:wp14="http://schemas.microsoft.com/office/word/2010/wordml" w14:paraId="5630AD66" wp14:textId="77777777" w:rsidR="00B2656D" w:rsidRDefault="00B2656D" w:rsidP="00FE4316"/>
    <w:p xmlns:wp14="http://schemas.microsoft.com/office/word/2010/wordml" w14:paraId="61829076" wp14:textId="77777777" w:rsidR="003712F5" w:rsidRDefault="003712F5" w:rsidP="00FE4316"/>
    <w:p xmlns:wp14="http://schemas.microsoft.com/office/word/2010/wordml" w14:paraId="2BA226A1" wp14:textId="77777777" w:rsidR="003712F5" w:rsidRDefault="003712F5" w:rsidP="00FE4316"/>
    <w:p xmlns:wp14="http://schemas.microsoft.com/office/word/2010/wordml" w14:paraId="17AD93B2" wp14:textId="77777777" w:rsidR="003712F5" w:rsidRDefault="003712F5" w:rsidP="00FE4316"/>
    <w:p xmlns:wp14="http://schemas.microsoft.com/office/word/2010/wordml" w14:paraId="0DE4B5B7" wp14:textId="77777777" w:rsidR="003712F5" w:rsidRDefault="003712F5" w:rsidP="00FE4316"/>
    <w:p xmlns:wp14="http://schemas.microsoft.com/office/word/2010/wordml" w14:paraId="66204FF1" wp14:textId="77777777" w:rsidR="003712F5" w:rsidRDefault="003712F5" w:rsidP="00FE4316"/>
    <w:p xmlns:wp14="http://schemas.microsoft.com/office/word/2010/wordml" w14:paraId="2DBF0D7D" wp14:textId="77777777" w:rsidR="003712F5" w:rsidRDefault="003712F5" w:rsidP="00FE4316"/>
    <w:p xmlns:wp14="http://schemas.microsoft.com/office/word/2010/wordml" w14:paraId="6B62F1B3" wp14:textId="77777777" w:rsidR="003712F5" w:rsidRDefault="003712F5" w:rsidP="00FE4316"/>
    <w:p xmlns:wp14="http://schemas.microsoft.com/office/word/2010/wordml" w14:paraId="02F2C34E" wp14:textId="77777777" w:rsidR="003712F5" w:rsidRDefault="003712F5" w:rsidP="00FE4316"/>
    <w:p xmlns:wp14="http://schemas.microsoft.com/office/word/2010/wordml" w14:paraId="680A4E5D" wp14:textId="77777777" w:rsidR="00B2656D" w:rsidRDefault="00B2656D" w:rsidP="00FE4316"/>
    <w:p xmlns:wp14="http://schemas.microsoft.com/office/word/2010/wordml" w14:paraId="071E4E01" wp14:textId="77777777" w:rsidR="004E0A9D" w:rsidRDefault="000A43D1" w:rsidP="004E0A9D">
      <w:pPr>
        <w:pStyle w:val="Heading1"/>
      </w:pPr>
      <w:bookmarkStart w:name="_Toc432602915" w:id="4"/>
      <w:r>
        <w:lastRenderedPageBreak/>
        <w:t>References</w:t>
      </w:r>
      <w:bookmarkEnd w:id="4"/>
    </w:p>
    <w:p xmlns:wp14="http://schemas.microsoft.com/office/word/2010/wordml" w14:paraId="19219836" wp14:textId="77777777" w:rsidR="00BC0E5C" w:rsidRDefault="00BC0E5C" w:rsidP="000A43D1"/>
    <w:p xmlns:wp14="http://schemas.microsoft.com/office/word/2010/wordml" w14:paraId="4D9C46B2" wp14:textId="77777777" w:rsidR="00BC0E5C" w:rsidRDefault="00BC0E5C" w:rsidP="000A43D1">
      <w:r>
        <w:t>As you are encouraged to use (at least) one external literature source (or website) to talk about what code repositories are and why they are useful, you need to give a reference to this (these) source(s).</w:t>
      </w:r>
    </w:p>
    <w:p xmlns:wp14="http://schemas.microsoft.com/office/word/2010/wordml" w14:paraId="45F09264" wp14:textId="77777777" w:rsidR="00BC0E5C" w:rsidRDefault="00BC0E5C" w:rsidP="000A43D1">
      <w:r>
        <w:t xml:space="preserve">The Reference for the example source is: </w:t>
      </w:r>
    </w:p>
    <w:p xmlns:wp14="http://schemas.microsoft.com/office/word/2010/wordml" w14:paraId="014A64EE" wp14:textId="77777777" w:rsidR="00BC0E5C" w:rsidRDefault="00BC0E5C" w:rsidP="000A43D1">
      <w:proofErr w:type="spellStart"/>
      <w:r w:rsidRPr="00BC0E5C">
        <w:t>Chue</w:t>
      </w:r>
      <w:proofErr w:type="spellEnd"/>
      <w:r w:rsidRPr="00BC0E5C">
        <w:t xml:space="preserve"> Hong</w:t>
      </w:r>
      <w:r>
        <w:t xml:space="preserve"> (2015): Neil </w:t>
      </w:r>
      <w:proofErr w:type="spellStart"/>
      <w:r>
        <w:t>Chue</w:t>
      </w:r>
      <w:proofErr w:type="spellEnd"/>
      <w:r>
        <w:t xml:space="preserve"> Hong: </w:t>
      </w:r>
      <w:r w:rsidRPr="00BC0E5C">
        <w:t>Choosing a repository for your software project</w:t>
      </w:r>
      <w:r>
        <w:t xml:space="preserve">, web article, 2015, available at: </w:t>
      </w:r>
      <w:hyperlink w:history="1" r:id="rId14">
        <w:r w:rsidRPr="006B4E4E">
          <w:rPr>
            <w:rStyle w:val="Hyperlink"/>
          </w:rPr>
          <w:t>http://software.ac.uk/resources/guides/choosing-repository-your-software-project</w:t>
        </w:r>
      </w:hyperlink>
      <w:r>
        <w:t xml:space="preserve"> </w:t>
      </w:r>
    </w:p>
    <w:p xmlns:wp14="http://schemas.microsoft.com/office/word/2010/wordml" w14:paraId="017678FB" wp14:textId="77777777" w:rsidR="00FE4316" w:rsidRDefault="00BC0E5C" w:rsidP="000A43D1">
      <w:r>
        <w:t xml:space="preserve">Last visited: 12.10.2015 </w:t>
      </w:r>
      <w:r w:rsidR="00FE4316">
        <w:t xml:space="preserve"> </w:t>
      </w:r>
    </w:p>
    <w:p xmlns:wp14="http://schemas.microsoft.com/office/word/2010/wordml" w14:paraId="296FEF7D" wp14:textId="77777777" w:rsidR="004E0A9D" w:rsidRDefault="004E0A9D" w:rsidP="004E0A9D"/>
    <w:p xmlns:wp14="http://schemas.microsoft.com/office/word/2010/wordml" w14:paraId="7194DBDC" wp14:textId="77777777" w:rsidR="004E0A9D" w:rsidRDefault="004E0A9D" w:rsidP="004E0A9D"/>
    <w:p xmlns:wp14="http://schemas.microsoft.com/office/word/2010/wordml" w14:paraId="769D0D3C" wp14:textId="77777777" w:rsidR="00B2656D" w:rsidRDefault="00B2656D" w:rsidP="004E0A9D"/>
    <w:p xmlns:wp14="http://schemas.microsoft.com/office/word/2010/wordml" w14:paraId="54CD245A" wp14:textId="77777777" w:rsidR="00B2656D" w:rsidRDefault="00B2656D" w:rsidP="004E0A9D"/>
    <w:p xmlns:wp14="http://schemas.microsoft.com/office/word/2010/wordml" w14:paraId="1231BE67" wp14:textId="77777777" w:rsidR="00B2656D" w:rsidRDefault="00B2656D" w:rsidP="004E0A9D"/>
    <w:p xmlns:wp14="http://schemas.microsoft.com/office/word/2010/wordml" w14:paraId="36FEB5B0" wp14:textId="77777777" w:rsidR="00B2656D" w:rsidRDefault="00B2656D" w:rsidP="004E0A9D"/>
    <w:p xmlns:wp14="http://schemas.microsoft.com/office/word/2010/wordml" w14:paraId="30D7AA69" wp14:textId="77777777" w:rsidR="00B2656D" w:rsidRDefault="00B2656D" w:rsidP="004E0A9D"/>
    <w:p xmlns:wp14="http://schemas.microsoft.com/office/word/2010/wordml" w14:paraId="7196D064" wp14:textId="77777777" w:rsidR="00B2656D" w:rsidRDefault="00B2656D" w:rsidP="004E0A9D"/>
    <w:p xmlns:wp14="http://schemas.microsoft.com/office/word/2010/wordml" w14:paraId="34FF1C98" wp14:textId="77777777" w:rsidR="00B2656D" w:rsidRDefault="00B2656D" w:rsidP="004E0A9D"/>
    <w:p xmlns:wp14="http://schemas.microsoft.com/office/word/2010/wordml" w14:paraId="6D072C0D" wp14:textId="77777777" w:rsidR="00B2656D" w:rsidRDefault="00B2656D" w:rsidP="004E0A9D"/>
    <w:p xmlns:wp14="http://schemas.microsoft.com/office/word/2010/wordml" w14:paraId="48A21919" wp14:textId="77777777" w:rsidR="00FE4316" w:rsidRPr="00FE4316" w:rsidRDefault="00FE4316" w:rsidP="00FE4316">
      <w:bookmarkStart w:name="_GoBack" w:id="5"/>
      <w:bookmarkEnd w:id="5"/>
    </w:p>
    <w:p xmlns:wp14="http://schemas.microsoft.com/office/word/2010/wordml" w14:paraId="6BD18F9B" wp14:textId="77777777" w:rsidR="00FE4316" w:rsidRDefault="00FE4316" w:rsidP="00FE4316"/>
    <w:p xmlns:wp14="http://schemas.microsoft.com/office/word/2010/wordml" w14:paraId="238601FE" wp14:textId="77777777" w:rsidR="00FE4316" w:rsidRPr="00FE4316" w:rsidRDefault="00FE4316" w:rsidP="00FE4316">
      <w:pPr>
        <w:pStyle w:val="Heading2"/>
      </w:pPr>
    </w:p>
    <w:p xmlns:wp14="http://schemas.microsoft.com/office/word/2010/wordml" w14:paraId="0F3CABC7" wp14:textId="77777777" w:rsidR="005B5242" w:rsidRDefault="005B5242"/>
    <w:sectPr w:rsidR="005B5242">
      <w:headerReference w:type="default" r:id="rId15"/>
      <w:footerReference w:type="even" r:id="rId16"/>
      <w:footerReference w:type="default" r:id="rId17"/>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D948E4" w:rsidRDefault="00D948E4" w14:paraId="44FB30F8" wp14:textId="77777777">
      <w:pPr>
        <w:spacing w:after="0" w:line="240" w:lineRule="auto"/>
      </w:pPr>
      <w:r>
        <w:separator/>
      </w:r>
    </w:p>
  </w:endnote>
  <w:endnote w:type="continuationSeparator" w:id="0">
    <w:p xmlns:wp14="http://schemas.microsoft.com/office/word/2010/wordml" w:rsidR="00D948E4" w:rsidRDefault="00D948E4" w14:paraId="1DA6542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4B1F511A" wp14:textId="77777777" w:rsidR="005B5242" w:rsidRDefault="005B5242">
    <w:pPr>
      <w:jc w:val="right"/>
    </w:pPr>
  </w:p>
  <w:p xmlns:wp14="http://schemas.microsoft.com/office/word/2010/wordml" w14:paraId="6F77310F" wp14:textId="77777777"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xmlns:wp14="http://schemas.microsoft.com/office/word/2010/wordml" w14:paraId="65F9C3DC" wp14:textId="77777777" w:rsidR="005B5242" w:rsidRDefault="00B2656D">
    <w:pPr>
      <w:jc w:val="right"/>
    </w:pPr>
    <w:r>
      <w:rPr>
        <w:noProof/>
        <w:lang w:val="en-GB" w:eastAsia="en-GB"/>
      </w:rPr>
      <mc:AlternateContent>
        <mc:Choice Requires="wpg">
          <w:drawing>
            <wp:inline xmlns:wp14="http://schemas.microsoft.com/office/word/2010/wordprocessingDrawing" distT="0" distB="0" distL="0" distR="0" wp14:anchorId="45E54D86" wp14:editId="08DBE460">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w14:anchorId="423C0557">
            <v:group id="Group 4" style="width:183.3pt;height:3.55pt;mso-position-horizontal-relative:char;mso-position-vertical-relative:line" coordsize="3666,71" coordorigin="7606,150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oned="t" filled="f" o:spt="32" path="m,l21600,21600e">
                <v:path fillok="f" arrowok="t" o:connecttype="none"/>
                <o:lock v:ext="edit" shapetype="t"/>
              </v:shapetype>
              <v:shape id="AutoShape 5" style="position:absolute;left:8548;top:15084;width:2723;height:0;rotation:180;visibility:visible;mso-wrap-style:square" o:spid="_x0000_s1027" strokecolor="#438086" strokeweight="1.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v:shape id="AutoShape 6" style="position:absolute;left:7606;top:15155;width:3666;height:0;rotation:180;visibility:visible;mso-wrap-style:square" o:spid="_x0000_s1028" strokecolor="#438086" strokeweight=".2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w10:anchorlock/>
            </v:group>
          </w:pict>
        </mc:Fallback>
      </mc:AlternateContent>
    </w:r>
  </w:p>
  <w:p xmlns:wp14="http://schemas.microsoft.com/office/word/2010/wordml" w14:paraId="5023141B" wp14:textId="77777777" w:rsidR="005B5242" w:rsidRDefault="005B5242">
    <w:pPr>
      <w:pStyle w:val="NoSpacing"/>
      <w:rPr>
        <w:sz w:val="2"/>
        <w:szCs w:val="2"/>
      </w:rPr>
    </w:pPr>
  </w:p>
  <w:p xmlns:wp14="http://schemas.microsoft.com/office/word/2010/wordml" w14:paraId="1F3B1409" wp14:textId="77777777" w:rsidR="005B5242" w:rsidRDefault="005B5242"/>
  <w:p xmlns:wp14="http://schemas.microsoft.com/office/word/2010/wordml" w14:paraId="562C75D1" wp14:textId="77777777" w:rsidR="005B5242" w:rsidRDefault="005B5242"/>
  <w:p xmlns:wp14="http://schemas.microsoft.com/office/word/2010/wordml" w14:paraId="664355AD" wp14:textId="77777777" w:rsidR="005B5242" w:rsidRDefault="005B5242"/>
  <w:p xmlns:wp14="http://schemas.microsoft.com/office/word/2010/wordml" w14:paraId="1A965116" wp14:textId="77777777" w:rsidR="006A6C9F" w:rsidRDefault="006A6C9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868321"/>
      <w:docPartObj>
        <w:docPartGallery w:val="Page Numbers (Bottom of Page)"/>
        <w:docPartUnique/>
      </w:docPartObj>
    </w:sdtPr>
    <w:sdtEndPr>
      <w:rPr>
        <w:noProof/>
      </w:rPr>
    </w:sdtEndPr>
    <w:sdtContent>
      <w:p xmlns:wp14="http://schemas.microsoft.com/office/word/2010/wordml" w14:paraId="0FD4FD25" wp14:textId="77777777" w:rsidR="00B0543B" w:rsidRDefault="00B0543B">
        <w:pPr>
          <w:pStyle w:val="Footer"/>
          <w:jc w:val="right"/>
        </w:pPr>
        <w:r>
          <w:fldChar w:fldCharType="begin"/>
        </w:r>
        <w:r>
          <w:instrText xml:space="preserve"> PAGE   \* MERGEFORMAT </w:instrText>
        </w:r>
        <w:r>
          <w:fldChar w:fldCharType="separate"/>
        </w:r>
        <w:r w:rsidR="0083758B">
          <w:rPr>
            <w:noProof/>
          </w:rPr>
          <w:t>6</w:t>
        </w:r>
        <w:r>
          <w:rPr>
            <w:noProof/>
          </w:rPr>
          <w:fldChar w:fldCharType="end"/>
        </w:r>
      </w:p>
    </w:sdtContent>
  </w:sdt>
  <w:p xmlns:wp14="http://schemas.microsoft.com/office/word/2010/wordml" w14:paraId="0AD9C6F4" wp14:textId="77777777" w:rsidR="006A6C9F" w:rsidRDefault="006A6C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D948E4" w:rsidRDefault="00D948E4" w14:paraId="5B08B5D1" wp14:textId="77777777">
      <w:pPr>
        <w:spacing w:after="0" w:line="240" w:lineRule="auto"/>
      </w:pPr>
      <w:r>
        <w:separator/>
      </w:r>
    </w:p>
  </w:footnote>
  <w:footnote w:type="continuationSeparator" w:id="0">
    <w:p xmlns:wp14="http://schemas.microsoft.com/office/word/2010/wordml" w:rsidR="00D948E4" w:rsidRDefault="00D948E4" w14:paraId="16DEB4AB"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xmlns:wp14="http://schemas.microsoft.com/office/word/2010/wordml" w14:paraId="35D54967" wp14:textId="77777777" w:rsidR="005B5242" w:rsidRDefault="00933212">
        <w:pPr>
          <w:spacing w:after="0"/>
          <w:jc w:val="center"/>
          <w:rPr>
            <w:color w:val="E4E9EF" w:themeColor="background2"/>
          </w:rPr>
        </w:pPr>
        <w:r>
          <w:rPr>
            <w:color w:val="6076B4" w:themeColor="accent1"/>
            <w:lang w:val="en-GB"/>
          </w:rPr>
          <w:t>Report on code repository use for ISD</w:t>
        </w:r>
      </w:p>
    </w:sdtContent>
  </w:sdt>
  <w:p xmlns:wp14="http://schemas.microsoft.com/office/word/2010/wordml" w14:paraId="0DFAE634" wp14:textId="77777777"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xmlns:wp14="http://schemas.microsoft.com/office/word/2010/wordml" w14:paraId="7DF4E37C" wp14:textId="77777777" w:rsidR="006A6C9F" w:rsidRDefault="006A6C9F"/>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E4"/>
    <w:rsid w:val="000A43D1"/>
    <w:rsid w:val="000B5AFB"/>
    <w:rsid w:val="003712F5"/>
    <w:rsid w:val="004E0A9D"/>
    <w:rsid w:val="005B5242"/>
    <w:rsid w:val="006A6C9F"/>
    <w:rsid w:val="0083758B"/>
    <w:rsid w:val="008A5D77"/>
    <w:rsid w:val="00933212"/>
    <w:rsid w:val="00B0543B"/>
    <w:rsid w:val="00B2656D"/>
    <w:rsid w:val="00BC0E5C"/>
    <w:rsid w:val="00D948E4"/>
    <w:rsid w:val="00FE43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252855"/>
  <w15:docId w15:val="{bfd528a9-409f-4c3e-b628-06a3aee4b5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hAnsiTheme="majorHAnsi" w:eastAsiaTheme="majorEastAsia"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hAnsiTheme="majorHAnsi" w:eastAsiaTheme="majorEastAsia"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hAnsiTheme="majorHAnsi" w:eastAsiaTheme="majorEastAsia"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hAnsiTheme="majorHAnsi" w:eastAsiaTheme="majorEastAsia"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hAnsiTheme="majorHAnsi" w:eastAsiaTheme="majorEastAsia"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bCs/>
      <w:i/>
      <w:color w:val="auto"/>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Cs/>
      <w:color w:val="auto"/>
      <w:sz w:val="28"/>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hAnsiTheme="majorHAnsi" w:eastAsiaTheme="majorEastAsia" w:cstheme="majorBidi"/>
      <w:color w:val="2F5897" w:themeColor="text2"/>
      <w:spacing w:val="5"/>
      <w:kern w:val="28"/>
      <w:sz w:val="60"/>
      <w:szCs w:val="56"/>
      <w14:ligatures w14:val="standardContextual"/>
      <w14:cntxtAlts/>
    </w:rPr>
  </w:style>
  <w:style w:type="character" w:styleId="TitleChar" w:customStyle="1">
    <w:name w:val="Title Char"/>
    <w:basedOn w:val="DefaultParagraphFont"/>
    <w:link w:val="Title"/>
    <w:uiPriority w:val="10"/>
    <w:rPr>
      <w:rFonts w:asciiTheme="majorHAnsi" w:hAnsiTheme="majorHAnsi" w:eastAsiaTheme="majorEastAsia"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styleId="SubtitleChar" w:customStyle="1">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styleId="HeaderChar" w:customStyle="1">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styleId="NoSpacingChar" w:customStyle="1">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eastAsiaTheme="minorEastAsia"/>
      <w:sz w:val="16"/>
      <w:szCs w:val="16"/>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Cs/>
      <w:i/>
      <w:iCs/>
      <w:color w:val="auto"/>
      <w:sz w:val="23"/>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000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000000"/>
      <w:sz w:val="21"/>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000000"/>
      <w:sz w:val="21"/>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000000"/>
      <w:sz w:val="20"/>
      <w:szCs w:val="20"/>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styleId="QuoteChar" w:customStyle="1">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color="6076B4" w:themeColor="accent1" w:sz="36" w:space="8"/>
        <w:left w:val="single" w:color="6076B4" w:themeColor="accent1" w:sz="36" w:space="8"/>
        <w:bottom w:val="single" w:color="6076B4" w:themeColor="accent1" w:sz="36" w:space="8"/>
        <w:right w:val="single" w:color="6076B4" w:themeColor="accent1" w:sz="36" w:space="8"/>
      </w:pBdr>
      <w:shd w:val="clear" w:color="auto" w:fill="6076B4" w:themeFill="accent1"/>
      <w:spacing w:before="200" w:after="280" w:line="300" w:lineRule="auto"/>
      <w:ind w:left="936" w:right="936"/>
      <w:jc w:val="center"/>
    </w:pPr>
    <w:rPr>
      <w:rFonts w:asciiTheme="majorHAnsi" w:hAnsiTheme="majorHAnsi" w:eastAsiaTheme="majorEastAsia"/>
      <w:bCs/>
      <w:i/>
      <w:iCs/>
      <w:color w:val="000000"/>
      <w:sz w:val="24"/>
      <w:lang w:bidi="hi-IN"/>
      <w14:ligatures w14:val="standardContextual"/>
      <w14:cntxtAlts/>
    </w:rPr>
  </w:style>
  <w:style w:type="character" w:styleId="IntenseQuoteChar" w:customStyle="1">
    <w:name w:val="Intense Quote Char"/>
    <w:basedOn w:val="DefaultParagraphFont"/>
    <w:link w:val="IntenseQuote"/>
    <w:uiPriority w:val="30"/>
    <w:rPr>
      <w:rFonts w:asciiTheme="majorHAnsi" w:hAnsiTheme="majorHAnsi" w:eastAsiaTheme="majorEastAsia"/>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tmp"/><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mp"/><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oftware.ac.uk/resources/guides/choosing-repository-your-software-project"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ftware.ac.uk/resources/guides/choosing-repository-your-software-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FE3A249C49402D8146BCDE1E9E7370"/>
        <w:category>
          <w:name w:val="General"/>
          <w:gallery w:val="placeholder"/>
        </w:category>
        <w:types>
          <w:type w:val="bbPlcHdr"/>
        </w:types>
        <w:behaviors>
          <w:behavior w:val="content"/>
        </w:behaviors>
        <w:guid w:val="{30BDE59C-0AC2-46C6-99CC-742A4DA9C771}"/>
      </w:docPartPr>
      <w:docPartBody>
        <w:p w:rsidR="00B504EA" w:rsidRDefault="00B504EA">
          <w:pPr>
            <w:pStyle w:val="7EFE3A249C49402D8146BCDE1E9E737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4EA"/>
    <w:rsid w:val="00B50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lang w:val="en-US" w:eastAsia="en-US"/>
    </w:rPr>
  </w:style>
  <w:style w:type="paragraph" w:customStyle="1" w:styleId="E56D14F9A64A47C48387FFA4FD88B428">
    <w:name w:val="E56D14F9A64A47C48387FFA4FD88B4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lang w:val="en-US" w:eastAsia="en-US"/>
    </w:rPr>
  </w:style>
  <w:style w:type="paragraph" w:customStyle="1" w:styleId="E56D14F9A64A47C48387FFA4FD88B428">
    <w:name w:val="E56D14F9A64A47C48387FFA4FD88B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19B73C6A-4E13-4474-962F-37A15A600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1</TotalTime>
  <Pages>7</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Report on code repository use for ISD</vt:lpstr>
    </vt:vector>
  </TitlesOfParts>
  <Company>Microsoft</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code repository use for ISD</dc:title>
  <dc:subject>Your name and student number</dc:subject>
  <dc:creator>Christian Sauer</dc:creator>
  <cp:lastModifiedBy>Christian Sauer</cp:lastModifiedBy>
  <cp:revision>3</cp:revision>
  <cp:lastPrinted>2009-08-05T20:41:00Z</cp:lastPrinted>
  <dcterms:created xsi:type="dcterms:W3CDTF">2015-10-14T15:19:00Z</dcterms:created>
  <dcterms:modified xsi:type="dcterms:W3CDTF">2015-10-14T15:20:00Z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